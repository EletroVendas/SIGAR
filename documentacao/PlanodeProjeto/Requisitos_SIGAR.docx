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751744" w:rsidRDefault="00C52528" w:rsidP="003D377B"/>
    <w:p w:rsidR="00C96CF6" w:rsidRDefault="00C96CF6" w:rsidP="00C96CF6">
      <w:pPr>
        <w:pStyle w:val="Heading1"/>
        <w:jc w:val="center"/>
        <w:rPr>
          <w:color w:val="auto"/>
          <w:sz w:val="40"/>
        </w:rPr>
      </w:pPr>
    </w:p>
    <w:p w:rsidR="00C96CF6" w:rsidRDefault="00C96CF6" w:rsidP="00C96CF6">
      <w:pPr>
        <w:pStyle w:val="Heading1"/>
        <w:jc w:val="center"/>
        <w:rPr>
          <w:color w:val="auto"/>
          <w:sz w:val="40"/>
        </w:rPr>
      </w:pPr>
    </w:p>
    <w:p w:rsidR="00C96CF6" w:rsidRDefault="00C96CF6" w:rsidP="00C96CF6">
      <w:pPr>
        <w:pStyle w:val="Heading1"/>
        <w:jc w:val="center"/>
        <w:rPr>
          <w:color w:val="auto"/>
          <w:sz w:val="40"/>
        </w:rPr>
      </w:pPr>
    </w:p>
    <w:p w:rsidR="00C96CF6" w:rsidRDefault="00C96CF6" w:rsidP="00C96CF6">
      <w:pPr>
        <w:pStyle w:val="Heading1"/>
        <w:jc w:val="center"/>
        <w:rPr>
          <w:color w:val="auto"/>
          <w:sz w:val="40"/>
        </w:rPr>
      </w:pPr>
    </w:p>
    <w:p w:rsidR="00C96CF6" w:rsidRDefault="00C96CF6" w:rsidP="00C96CF6">
      <w:pPr>
        <w:pStyle w:val="Heading1"/>
        <w:jc w:val="center"/>
        <w:rPr>
          <w:color w:val="auto"/>
          <w:sz w:val="40"/>
        </w:rPr>
      </w:pPr>
    </w:p>
    <w:p w:rsidR="00C96CF6" w:rsidRDefault="00C96CF6" w:rsidP="00C96CF6">
      <w:pPr>
        <w:pStyle w:val="Heading1"/>
        <w:jc w:val="center"/>
        <w:rPr>
          <w:color w:val="auto"/>
          <w:sz w:val="40"/>
        </w:rPr>
      </w:pPr>
    </w:p>
    <w:p w:rsidR="00C96CF6" w:rsidRDefault="00C96CF6" w:rsidP="00C96CF6">
      <w:pPr>
        <w:pStyle w:val="Heading1"/>
        <w:jc w:val="center"/>
        <w:rPr>
          <w:color w:val="auto"/>
          <w:sz w:val="40"/>
        </w:rPr>
      </w:pPr>
    </w:p>
    <w:p w:rsidR="00C96CF6" w:rsidRDefault="00C96CF6" w:rsidP="00C96CF6">
      <w:pPr>
        <w:pStyle w:val="Heading1"/>
        <w:jc w:val="center"/>
        <w:rPr>
          <w:color w:val="auto"/>
          <w:sz w:val="40"/>
        </w:rPr>
      </w:pPr>
    </w:p>
    <w:p w:rsidR="00C96CF6" w:rsidRDefault="00C96CF6" w:rsidP="00C96CF6">
      <w:pPr>
        <w:pStyle w:val="Heading1"/>
        <w:jc w:val="center"/>
        <w:rPr>
          <w:color w:val="auto"/>
          <w:sz w:val="40"/>
        </w:rPr>
      </w:pPr>
    </w:p>
    <w:p w:rsidR="00C96CF6" w:rsidRDefault="00C96CF6" w:rsidP="00C96CF6">
      <w:pPr>
        <w:pStyle w:val="Heading1"/>
        <w:jc w:val="center"/>
        <w:rPr>
          <w:color w:val="auto"/>
          <w:sz w:val="40"/>
        </w:rPr>
      </w:pPr>
    </w:p>
    <w:p w:rsidR="00C96CF6" w:rsidRDefault="00C96CF6" w:rsidP="00C96CF6">
      <w:pPr>
        <w:pStyle w:val="Heading1"/>
        <w:jc w:val="center"/>
        <w:rPr>
          <w:color w:val="auto"/>
          <w:sz w:val="40"/>
        </w:rPr>
      </w:pPr>
    </w:p>
    <w:p w:rsidR="00751744" w:rsidRPr="00C96CF6" w:rsidRDefault="008550CF" w:rsidP="00C96CF6">
      <w:pPr>
        <w:pStyle w:val="Heading1"/>
        <w:jc w:val="center"/>
        <w:rPr>
          <w:color w:val="auto"/>
          <w:sz w:val="40"/>
        </w:rPr>
      </w:pPr>
      <w:r>
        <w:rPr>
          <w:color w:val="auto"/>
          <w:sz w:val="40"/>
        </w:rPr>
        <w:t>Requisitos</w:t>
      </w:r>
    </w:p>
    <w:p w:rsidR="00751744" w:rsidRPr="00751744" w:rsidRDefault="00751744" w:rsidP="003D377B"/>
    <w:p w:rsidR="0055540E" w:rsidRPr="00751744" w:rsidRDefault="0055540E" w:rsidP="003D377B"/>
    <w:p w:rsidR="00A26DC5" w:rsidRPr="00751744" w:rsidRDefault="00A26DC5" w:rsidP="00A26DC5">
      <w:pPr>
        <w:rPr>
          <w:rFonts w:cs="Arial"/>
        </w:rPr>
      </w:pPr>
    </w:p>
    <w:p w:rsidR="00A26DC5" w:rsidRPr="00751744" w:rsidRDefault="00A26DC5" w:rsidP="00A26DC5"/>
    <w:p w:rsidR="00A26DC5" w:rsidRPr="00751744" w:rsidRDefault="00A26DC5" w:rsidP="005F487B">
      <w:pPr>
        <w:pStyle w:val="Heading3"/>
        <w:rPr>
          <w:color w:val="auto"/>
        </w:rPr>
        <w:sectPr w:rsidR="00A26DC5" w:rsidRPr="00751744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550CF" w:rsidRDefault="008550CF" w:rsidP="008550CF">
      <w:pPr>
        <w:pStyle w:val="Heading1"/>
        <w:numPr>
          <w:ilvl w:val="0"/>
          <w:numId w:val="1"/>
        </w:numPr>
        <w:ind w:left="0" w:firstLine="0"/>
        <w:rPr>
          <w:rFonts w:ascii="Arial" w:hAnsi="Arial" w:cs="Arial"/>
          <w:color w:val="auto"/>
          <w:sz w:val="24"/>
          <w:u w:val="none"/>
        </w:rPr>
      </w:pPr>
      <w:r>
        <w:rPr>
          <w:rFonts w:ascii="Arial" w:hAnsi="Arial" w:cs="Arial"/>
          <w:color w:val="auto"/>
          <w:sz w:val="24"/>
          <w:u w:val="none"/>
        </w:rPr>
        <w:lastRenderedPageBreak/>
        <w:t>Requisitos Funcionais</w:t>
      </w:r>
    </w:p>
    <w:p w:rsidR="008550CF" w:rsidRDefault="008550CF" w:rsidP="008550CF">
      <w:pPr>
        <w:spacing w:line="360" w:lineRule="auto"/>
        <w:ind w:left="708"/>
        <w:jc w:val="both"/>
      </w:pPr>
      <w:r w:rsidRPr="008550CF">
        <w:t>RF1 - O sistema deve permitir a secretária manter o cadastro os de alunos, professores e secretárias.</w:t>
      </w:r>
    </w:p>
    <w:p w:rsidR="00EB1178" w:rsidRDefault="00EB1178" w:rsidP="008550CF">
      <w:pPr>
        <w:spacing w:line="360" w:lineRule="auto"/>
        <w:ind w:left="708"/>
        <w:jc w:val="both"/>
      </w:pPr>
    </w:p>
    <w:p w:rsidR="008550CF" w:rsidRDefault="008550CF" w:rsidP="008550CF">
      <w:pPr>
        <w:spacing w:line="360" w:lineRule="auto"/>
        <w:ind w:left="708"/>
        <w:jc w:val="both"/>
      </w:pPr>
      <w:r w:rsidRPr="008550CF">
        <w:t xml:space="preserve">RF2 - O sistema deve disponibilizar o registro dos status da aula requerida pelo aluno. [RN 1] </w:t>
      </w:r>
    </w:p>
    <w:p w:rsidR="00EB1178" w:rsidRDefault="00EB1178" w:rsidP="008550CF">
      <w:pPr>
        <w:spacing w:line="360" w:lineRule="auto"/>
        <w:ind w:left="708"/>
        <w:jc w:val="both"/>
      </w:pPr>
    </w:p>
    <w:p w:rsidR="008550CF" w:rsidRDefault="008550CF" w:rsidP="008550CF">
      <w:pPr>
        <w:spacing w:line="360" w:lineRule="auto"/>
        <w:ind w:left="708"/>
        <w:jc w:val="both"/>
      </w:pPr>
      <w:r w:rsidRPr="008550CF">
        <w:t>RF3 - O sistema deve apresentar para o professor todas as aulas atribuídas para ele com datas posteriores ao dia atual com o status atualizado. [RN1].</w:t>
      </w:r>
    </w:p>
    <w:p w:rsidR="00EB1178" w:rsidRPr="008550CF" w:rsidRDefault="00EB1178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 xml:space="preserve">RF4 - O sistema deve permitir ao professor confirmar ou não a aula. No caso de </w:t>
      </w:r>
      <w:r w:rsidR="00EB1178" w:rsidRPr="008550CF">
        <w:t>não aceitar</w:t>
      </w:r>
      <w:r w:rsidRPr="008550CF">
        <w:t>, a aula marcada volta para o estado pendente. [RN6]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Default="008550CF" w:rsidP="008550CF">
      <w:pPr>
        <w:spacing w:line="360" w:lineRule="auto"/>
        <w:ind w:left="708"/>
        <w:jc w:val="both"/>
      </w:pPr>
      <w:r w:rsidRPr="008550CF">
        <w:t>RF5 - O sistema deve permitir ao professor a opção de cancelar a aula. [RN5] [RN6]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 xml:space="preserve">RF6 - O sistema deve permitir ao professor </w:t>
      </w:r>
      <w:r w:rsidR="00EB1178" w:rsidRPr="008550CF">
        <w:t>as visualizações</w:t>
      </w:r>
      <w:r w:rsidRPr="008550CF">
        <w:t xml:space="preserve"> de informações da aula e do aluno. [RN7] [RN8]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>RF7 - O sistema deve permitir ao professor ter acesso a sua agenda do mês e informações de pagamento. [RN9][RN10]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>RF8 - O sistema deve permitir o professor cadastrar relatórios de acompanhamento de alunos, registrando o desempenho do aluno nas aulas a cada semana.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>RF9 - O sistema deve permitir ao aluno marcar as aulas, respeitando a disponibilidade dos professores cadastrados. [RN2][RN3]</w:t>
      </w: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br/>
        <w:t xml:space="preserve">RF10 - O sistema deve prover ao aluno </w:t>
      </w:r>
      <w:r w:rsidR="00EB1178" w:rsidRPr="008550CF">
        <w:t>uma agenda de aula marcada</w:t>
      </w:r>
      <w:r w:rsidRPr="008550CF">
        <w:t>. [RN11]</w:t>
      </w:r>
      <w:r w:rsidRPr="008550CF">
        <w:br/>
      </w:r>
      <w:r w:rsidRPr="008550CF">
        <w:br/>
        <w:t>RF11 - O sistema deve disponibilizar o valor a ser pago em cada mês com aulas, assim como disponibilizar formas de pagamento e seu vencimento. [RN12]</w:t>
      </w:r>
      <w:r w:rsidRPr="008550CF">
        <w:br/>
      </w: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>RF12 - O sistema deve alertar ao aluno da aula marcada. [RN13] [RN14]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>RF13 - O sistema deve informar ao aluno quando o professor atribuído confirmar a aula.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 xml:space="preserve">RF14 - O sistema deve notificar o aluno quando uma aula for cancelada pelo professor e em qual estado se </w:t>
      </w:r>
      <w:r w:rsidR="00EB1178" w:rsidRPr="008550CF">
        <w:t xml:space="preserve">encontra. </w:t>
      </w:r>
      <w:r w:rsidRPr="008550CF">
        <w:t>[RN6]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lastRenderedPageBreak/>
        <w:t>RF15 - O sistema deve permitir a secretária visualizar as aulas que não foram confirmadas até 48 horas do dia marcado, para tomar as devidas providências.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>RF16 - O sistema deve permitir a secretária acessar informações de professores e alunos.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>RF17 - O sistema deve alertar a secretária aulas com status urgente para verificar a possibilidade de substituição. [RN1] [RN15]</w:t>
      </w:r>
    </w:p>
    <w:p w:rsidR="008550CF" w:rsidRPr="008550CF" w:rsidRDefault="008550CF" w:rsidP="008550CF">
      <w:pPr>
        <w:spacing w:line="360" w:lineRule="auto"/>
        <w:ind w:left="708"/>
        <w:jc w:val="both"/>
      </w:pPr>
    </w:p>
    <w:p w:rsidR="008550CF" w:rsidRPr="008550CF" w:rsidRDefault="008550CF" w:rsidP="008550CF">
      <w:pPr>
        <w:spacing w:line="360" w:lineRule="auto"/>
        <w:ind w:left="708"/>
        <w:jc w:val="both"/>
      </w:pPr>
      <w:r w:rsidRPr="008550CF">
        <w:t>RF18 - O sistema deve permitir  que a secretária visualize a disponibilidade de todos os professores.</w:t>
      </w:r>
    </w:p>
    <w:p w:rsidR="008550CF" w:rsidRDefault="008550CF" w:rsidP="008550CF">
      <w:pPr>
        <w:spacing w:line="360" w:lineRule="auto"/>
        <w:ind w:left="708"/>
        <w:jc w:val="both"/>
      </w:pPr>
      <w:r w:rsidRPr="008550CF">
        <w:br/>
        <w:t>RF19 - O sistema deve permitir a secretária atribuir aulas a professores e mudar o estado da aula para confirmado caso o estado da aula seja urgente e exista um professor disponível. [RN1] [RN7] [RN8] [RN4]</w:t>
      </w:r>
    </w:p>
    <w:p w:rsidR="00EB1178" w:rsidRPr="008550CF" w:rsidRDefault="00EB1178" w:rsidP="008550CF">
      <w:pPr>
        <w:spacing w:line="360" w:lineRule="auto"/>
        <w:ind w:left="708"/>
        <w:jc w:val="both"/>
      </w:pPr>
    </w:p>
    <w:p w:rsidR="008550CF" w:rsidRDefault="008550CF" w:rsidP="008550CF">
      <w:pPr>
        <w:pStyle w:val="Heading1"/>
        <w:numPr>
          <w:ilvl w:val="0"/>
          <w:numId w:val="1"/>
        </w:numPr>
        <w:ind w:left="0" w:firstLine="0"/>
        <w:rPr>
          <w:rFonts w:ascii="Arial" w:hAnsi="Arial" w:cs="Arial"/>
          <w:color w:val="auto"/>
          <w:sz w:val="24"/>
          <w:u w:val="none"/>
        </w:rPr>
      </w:pPr>
      <w:r>
        <w:rPr>
          <w:rFonts w:ascii="Arial" w:hAnsi="Arial" w:cs="Arial"/>
          <w:color w:val="auto"/>
          <w:sz w:val="24"/>
          <w:u w:val="none"/>
        </w:rPr>
        <w:t>Regras de Negócio</w:t>
      </w:r>
    </w:p>
    <w:p w:rsidR="008550CF" w:rsidRDefault="008550CF" w:rsidP="008550CF"/>
    <w:p w:rsidR="00EB1178" w:rsidRDefault="008550CF" w:rsidP="00EB1178">
      <w:pPr>
        <w:pStyle w:val="NoSpacing"/>
        <w:spacing w:line="360" w:lineRule="auto"/>
        <w:ind w:left="708"/>
        <w:jc w:val="both"/>
      </w:pPr>
      <w:r w:rsidRPr="008550CF">
        <w:t>[RN 1] -- Os status são: pendente, atribuída , aceita, não-ministrada, ministrada, cancelada pelo aluno, cancelada pelo professor, à cobrar, não-cobrar, urgente.</w:t>
      </w:r>
    </w:p>
    <w:p w:rsidR="00EB1178" w:rsidRDefault="008550CF" w:rsidP="00EB1178">
      <w:pPr>
        <w:pStyle w:val="NoSpacing"/>
        <w:spacing w:line="360" w:lineRule="auto"/>
        <w:ind w:left="708"/>
        <w:jc w:val="both"/>
      </w:pPr>
      <w:r w:rsidRPr="008550CF">
        <w:br/>
        <w:t>[RN2] - Para marcar uma aula, o aluno necessita de 72 horas de antecedência.</w:t>
      </w:r>
    </w:p>
    <w:p w:rsidR="00EB1178" w:rsidRDefault="008550CF" w:rsidP="00EB1178">
      <w:pPr>
        <w:pStyle w:val="NoSpacing"/>
        <w:spacing w:line="360" w:lineRule="auto"/>
        <w:ind w:left="708"/>
        <w:jc w:val="both"/>
      </w:pPr>
      <w:r w:rsidRPr="008550CF">
        <w:br/>
        <w:t xml:space="preserve">[RN3] - Quando o aluno for marcar uma aula, </w:t>
      </w:r>
      <w:r w:rsidR="00EB1178" w:rsidRPr="008550CF">
        <w:t>devem</w:t>
      </w:r>
      <w:r w:rsidRPr="008550CF">
        <w:t xml:space="preserve"> ser </w:t>
      </w:r>
      <w:r w:rsidR="00EB1178" w:rsidRPr="008550CF">
        <w:t xml:space="preserve">colocadas às informações: </w:t>
      </w:r>
      <w:r w:rsidRPr="008550CF">
        <w:t xml:space="preserve">data, horário de </w:t>
      </w:r>
      <w:r w:rsidR="00EB1178" w:rsidRPr="008550CF">
        <w:t>inicio</w:t>
      </w:r>
      <w:r w:rsidRPr="008550CF">
        <w:t>, duração, conteúdo a ser ministrado.</w:t>
      </w:r>
    </w:p>
    <w:p w:rsidR="00EB1178" w:rsidRDefault="008550CF" w:rsidP="00EB1178">
      <w:pPr>
        <w:pStyle w:val="NoSpacing"/>
        <w:spacing w:line="360" w:lineRule="auto"/>
        <w:ind w:left="708"/>
        <w:jc w:val="both"/>
      </w:pPr>
      <w:r w:rsidRPr="008550CF">
        <w:br/>
        <w:t>[RN 4] - A confirmação de aula, por parte do professor, deve ocorrer com no máximo 48 horas de antecedência, quando está lhe for atribuída.</w:t>
      </w:r>
    </w:p>
    <w:p w:rsidR="00EB1178" w:rsidRDefault="008550CF" w:rsidP="00EB1178">
      <w:pPr>
        <w:pStyle w:val="NoSpacing"/>
        <w:spacing w:line="360" w:lineRule="auto"/>
        <w:ind w:left="708"/>
        <w:jc w:val="both"/>
      </w:pPr>
      <w:r w:rsidRPr="008550CF">
        <w:br/>
        <w:t xml:space="preserve">[RN 5] - O cancelamento de aula, por parte do professor, só pode acontecer, no máximo, 48 hora antes da aula. </w:t>
      </w:r>
    </w:p>
    <w:p w:rsidR="00EB1178" w:rsidRDefault="008550CF" w:rsidP="00EB1178">
      <w:pPr>
        <w:pStyle w:val="NoSpacing"/>
        <w:spacing w:line="360" w:lineRule="auto"/>
        <w:ind w:left="708"/>
        <w:jc w:val="both"/>
      </w:pPr>
      <w:r w:rsidRPr="008550CF">
        <w:br/>
        <w:t>[RN 6] - Quando o professor recusa uma aula o status passa de atribuída para pendente ou não-cobrar.</w:t>
      </w:r>
    </w:p>
    <w:p w:rsidR="00EB1178" w:rsidRDefault="008550CF" w:rsidP="00EB1178">
      <w:pPr>
        <w:pStyle w:val="NoSpacing"/>
        <w:spacing w:line="360" w:lineRule="auto"/>
        <w:ind w:left="708"/>
        <w:jc w:val="both"/>
      </w:pPr>
      <w:r w:rsidRPr="008550CF">
        <w:br/>
        <w:t>[RN7] - As informações do aluno que o professor visualiza são: endereços, contatos, série/ano</w:t>
      </w:r>
      <w:r w:rsidRPr="008550CF">
        <w:br/>
      </w:r>
      <w:r w:rsidRPr="008550CF">
        <w:br/>
        <w:t>[RN8] - As informações de aula que o professor tem acesso são: conteúdo, horário de início e possível duração.</w:t>
      </w:r>
    </w:p>
    <w:p w:rsidR="00EB1178" w:rsidRDefault="008550CF" w:rsidP="00EB1178">
      <w:pPr>
        <w:pStyle w:val="NoSpacing"/>
        <w:spacing w:line="360" w:lineRule="auto"/>
        <w:ind w:left="708"/>
        <w:jc w:val="both"/>
      </w:pPr>
      <w:r w:rsidRPr="008550CF">
        <w:lastRenderedPageBreak/>
        <w:br/>
        <w:t>[RN9] - As informações de agenda do professor são: horário de ínicio, duração e aluno, e um total de quantidade de aulas ministradas.</w:t>
      </w:r>
    </w:p>
    <w:p w:rsidR="00EB1178" w:rsidRDefault="008550CF" w:rsidP="00EB1178">
      <w:pPr>
        <w:pStyle w:val="NoSpacing"/>
        <w:spacing w:line="360" w:lineRule="auto"/>
        <w:ind w:left="708"/>
        <w:jc w:val="both"/>
      </w:pPr>
      <w:r w:rsidRPr="008550CF">
        <w:br/>
        <w:t>[RN10] - O pagamento deve ter 3 estados: mês a fechar, pendente, efetuado.</w:t>
      </w:r>
      <w:r w:rsidRPr="008550CF">
        <w:br/>
      </w:r>
      <w:r w:rsidRPr="008550CF">
        <w:br/>
        <w:t>[RN11] - As informações de aula que o aluno visualiza são: data, horário de ínicio, duração, professor que ministrou e conteúdo ministrado.</w:t>
      </w:r>
    </w:p>
    <w:p w:rsidR="00EB1178" w:rsidRDefault="008550CF" w:rsidP="00EB1178">
      <w:pPr>
        <w:pStyle w:val="NoSpacing"/>
        <w:spacing w:line="360" w:lineRule="auto"/>
        <w:ind w:left="708"/>
        <w:jc w:val="both"/>
      </w:pPr>
      <w:r w:rsidRPr="008550CF">
        <w:br/>
        <w:t>[RN12] - O pagamento poderá ser efetuado em: boleto bancário, cartão de crédito.</w:t>
      </w:r>
      <w:r w:rsidRPr="008550CF">
        <w:br/>
      </w:r>
      <w:r w:rsidRPr="008550CF">
        <w:br/>
        <w:t xml:space="preserve">[RN13] - As formas de alertas são: </w:t>
      </w:r>
      <w:r w:rsidRPr="00EB1178">
        <w:rPr>
          <w:i/>
        </w:rPr>
        <w:t>email</w:t>
      </w:r>
      <w:r w:rsidRPr="008550CF">
        <w:t xml:space="preserve"> e </w:t>
      </w:r>
      <w:r w:rsidRPr="00EB1178">
        <w:rPr>
          <w:i/>
        </w:rPr>
        <w:t>SMS</w:t>
      </w:r>
      <w:r w:rsidRPr="008550CF">
        <w:t xml:space="preserve"> (mensagem de telefone).</w:t>
      </w:r>
      <w:r w:rsidRPr="008550CF">
        <w:br/>
      </w:r>
      <w:r w:rsidRPr="008550CF">
        <w:br/>
        <w:t>[RN14] - O alerta a ser enviado para o aluno deve ser enviada com 24 de antecedência da aula, quando a aula é marcada com 72 horas de antecedência.</w:t>
      </w:r>
    </w:p>
    <w:p w:rsidR="008550CF" w:rsidRPr="008550CF" w:rsidRDefault="008550CF" w:rsidP="00EB1178">
      <w:pPr>
        <w:pStyle w:val="NoSpacing"/>
        <w:spacing w:line="360" w:lineRule="auto"/>
        <w:ind w:left="708"/>
        <w:jc w:val="both"/>
      </w:pPr>
      <w:r w:rsidRPr="008550CF">
        <w:br/>
        <w:t>[RN15] - Quando o professor cancelar a aula com menos de 24 horas de antecedência, o sistema deve alterar o status da aula para urgente.</w:t>
      </w:r>
    </w:p>
    <w:p w:rsidR="008550CF" w:rsidRDefault="008550CF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Default="00EB1178" w:rsidP="008550CF"/>
    <w:p w:rsidR="00EB1178" w:rsidRPr="008550CF" w:rsidRDefault="00EB1178" w:rsidP="008550CF"/>
    <w:p w:rsidR="00EB1178" w:rsidRDefault="00EB1178" w:rsidP="008550CF">
      <w:pPr>
        <w:pStyle w:val="Heading1"/>
        <w:numPr>
          <w:ilvl w:val="0"/>
          <w:numId w:val="1"/>
        </w:numPr>
        <w:ind w:left="0" w:firstLine="0"/>
        <w:rPr>
          <w:rFonts w:ascii="Arial" w:hAnsi="Arial" w:cs="Arial"/>
          <w:color w:val="auto"/>
          <w:sz w:val="24"/>
          <w:u w:val="none"/>
        </w:rPr>
      </w:pPr>
      <w:r>
        <w:rPr>
          <w:rFonts w:ascii="Arial" w:hAnsi="Arial" w:cs="Arial"/>
          <w:color w:val="auto"/>
          <w:sz w:val="24"/>
          <w:u w:val="none"/>
        </w:rPr>
        <w:lastRenderedPageBreak/>
        <w:t>Módulos</w:t>
      </w:r>
    </w:p>
    <w:p w:rsidR="00EB1178" w:rsidRDefault="00EB1178" w:rsidP="00EB1178">
      <w:pPr>
        <w:pStyle w:val="Heading2"/>
      </w:pPr>
      <w:r>
        <w:t xml:space="preserve"> Módulo de Cadastro</w:t>
      </w:r>
    </w:p>
    <w:p w:rsidR="00EB1178" w:rsidRPr="00EB1178" w:rsidRDefault="00EB1178" w:rsidP="00EB1178"/>
    <w:p w:rsidR="00EB1178" w:rsidRPr="00EB1178" w:rsidRDefault="00EB1178" w:rsidP="00EB1178">
      <w:pPr>
        <w:ind w:left="360"/>
      </w:pPr>
      <w:r>
        <w:t>Requisitos Funcionais incluídos neste módulo: RF 1, RF 8, RF 16.</w:t>
      </w:r>
    </w:p>
    <w:p w:rsidR="00EB1178" w:rsidRDefault="004D7681" w:rsidP="00EB1178">
      <w:r>
        <w:rPr>
          <w:noProof/>
          <w:lang w:eastAsia="pt-BR"/>
        </w:rPr>
        <w:drawing>
          <wp:inline distT="0" distB="0" distL="0" distR="0">
            <wp:extent cx="5400040" cy="4408196"/>
            <wp:effectExtent l="0" t="0" r="0" b="0"/>
            <wp:docPr id="5" name="Picture 5" descr="C:\Users\Wagner\Dropbox\GPP\Sprint 3\Requisitos\UseCase1 - 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gner\Dropbox\GPP\Sprint 3\Requisitos\UseCase1 - Cadastr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P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P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>
      <w:pPr>
        <w:pStyle w:val="Heading2"/>
      </w:pPr>
      <w:r>
        <w:t xml:space="preserve">Módulo de Acompanhamento </w:t>
      </w:r>
    </w:p>
    <w:p w:rsidR="00EB1178" w:rsidRDefault="00EB1178" w:rsidP="00EB1178"/>
    <w:p w:rsidR="00EB1178" w:rsidRDefault="00EB1178" w:rsidP="00EB1178">
      <w:r>
        <w:t xml:space="preserve">Requisitos Funcionais Incluídos no módulo: </w:t>
      </w:r>
      <w:r w:rsidR="007527EB">
        <w:t xml:space="preserve"> RF 4, RF 6, RF 9, RF 7, RF 17, RF 16, RF 18, RF 19.</w:t>
      </w:r>
    </w:p>
    <w:p w:rsidR="00EB1178" w:rsidRDefault="00EB1178" w:rsidP="00EB1178">
      <w:r>
        <w:rPr>
          <w:noProof/>
          <w:lang w:eastAsia="pt-BR"/>
        </w:rPr>
        <w:lastRenderedPageBreak/>
        <w:drawing>
          <wp:inline distT="0" distB="0" distL="0" distR="0">
            <wp:extent cx="5400040" cy="48507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2 - Agendamento de Aul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Default="00EB1178" w:rsidP="00EB1178"/>
    <w:p w:rsidR="00EB1178" w:rsidRPr="00EB1178" w:rsidRDefault="00EB1178" w:rsidP="00EB1178"/>
    <w:p w:rsidR="00751744" w:rsidRDefault="00EB1178" w:rsidP="00EB1178">
      <w:pPr>
        <w:pStyle w:val="Heading2"/>
      </w:pPr>
      <w:r>
        <w:t>Módulo de Cadastro</w:t>
      </w:r>
    </w:p>
    <w:p w:rsidR="00EB1178" w:rsidRPr="00EB1178" w:rsidRDefault="00EB1178" w:rsidP="00EB1178"/>
    <w:p w:rsidR="00EB1178" w:rsidRPr="00EB1178" w:rsidRDefault="00EB1178" w:rsidP="00EB1178">
      <w:r>
        <w:t xml:space="preserve">Requisitos Funcionais Incluídos no Módulo: </w:t>
      </w:r>
      <w:r w:rsidR="007527EB">
        <w:t>RF 13, RF 12, RF 14,</w:t>
      </w:r>
    </w:p>
    <w:p w:rsidR="008550CF" w:rsidRPr="008550CF" w:rsidRDefault="008550CF" w:rsidP="008550CF">
      <w:pPr>
        <w:ind w:left="708"/>
      </w:pPr>
    </w:p>
    <w:p w:rsidR="008550CF" w:rsidRDefault="00EB1178" w:rsidP="008550CF">
      <w:r>
        <w:rPr>
          <w:noProof/>
          <w:lang w:eastAsia="pt-BR"/>
        </w:rPr>
        <w:lastRenderedPageBreak/>
        <w:drawing>
          <wp:inline distT="0" distB="0" distL="0" distR="0">
            <wp:extent cx="5400040" cy="53346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3 - Acesso ao Usuári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CF" w:rsidRPr="008550CF" w:rsidRDefault="008550CF" w:rsidP="008550CF"/>
    <w:sectPr w:rsidR="008550CF" w:rsidRPr="008550CF" w:rsidSect="00855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6F7" w:rsidRDefault="00CC26F7" w:rsidP="005E1593">
      <w:r>
        <w:separator/>
      </w:r>
    </w:p>
  </w:endnote>
  <w:endnote w:type="continuationSeparator" w:id="0">
    <w:p w:rsidR="00CC26F7" w:rsidRDefault="00CC26F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E60353" w:rsidRPr="006419CA" w:rsidTr="00EF377D">
      <w:trPr>
        <w:jc w:val="center"/>
      </w:trPr>
      <w:tc>
        <w:tcPr>
          <w:tcW w:w="5301" w:type="dxa"/>
          <w:vAlign w:val="center"/>
        </w:tcPr>
        <w:p w:rsidR="00E60353" w:rsidRPr="006419CA" w:rsidRDefault="00E60353" w:rsidP="00EF377D">
          <w:pPr>
            <w:pStyle w:val="Footer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E60353" w:rsidRPr="006419CA" w:rsidRDefault="00E60353" w:rsidP="00EF377D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E60353" w:rsidRPr="006419CA" w:rsidRDefault="00E60353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6F7" w:rsidRDefault="00CC26F7" w:rsidP="005E1593">
      <w:r>
        <w:separator/>
      </w:r>
    </w:p>
  </w:footnote>
  <w:footnote w:type="continuationSeparator" w:id="0">
    <w:p w:rsidR="00CC26F7" w:rsidRDefault="00CC26F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9DD" w:rsidRDefault="00F029DD" w:rsidP="00F029DD">
    <w:pPr>
      <w:pStyle w:val="Header"/>
    </w:pPr>
    <w:r>
      <w:rPr>
        <w:i/>
        <w:noProof/>
        <w:color w:val="17365D"/>
        <w:lang w:eastAsia="pt-BR"/>
      </w:rPr>
      <w:tab/>
    </w:r>
    <w:r>
      <w:rPr>
        <w:noProof/>
        <w:lang w:eastAsia="pt-BR"/>
      </w:rPr>
      <w:drawing>
        <wp:anchor distT="0" distB="0" distL="114935" distR="114935" simplePos="0" relativeHeight="251660288" behindDoc="0" locked="0" layoutInCell="1" allowOverlap="1" wp14:anchorId="59EF8262" wp14:editId="5469E0F6">
          <wp:simplePos x="0" y="0"/>
          <wp:positionH relativeFrom="column">
            <wp:posOffset>3686175</wp:posOffset>
          </wp:positionH>
          <wp:positionV relativeFrom="paragraph">
            <wp:posOffset>-142240</wp:posOffset>
          </wp:positionV>
          <wp:extent cx="2233295" cy="550545"/>
          <wp:effectExtent l="0" t="0" r="0" b="1905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5505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CE824C4" wp14:editId="70D76684">
          <wp:simplePos x="0" y="0"/>
          <wp:positionH relativeFrom="column">
            <wp:posOffset>82550</wp:posOffset>
          </wp:positionH>
          <wp:positionV relativeFrom="paragraph">
            <wp:posOffset>-20955</wp:posOffset>
          </wp:positionV>
          <wp:extent cx="2742565" cy="387985"/>
          <wp:effectExtent l="0" t="0" r="63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56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029DD" w:rsidRDefault="00F029DD" w:rsidP="00F029DD">
    <w:pPr>
      <w:pStyle w:val="Header"/>
    </w:pPr>
  </w:p>
  <w:p w:rsidR="00E60353" w:rsidRPr="00F029DD" w:rsidRDefault="00E60353" w:rsidP="00F029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A5223"/>
    <w:multiLevelType w:val="multilevel"/>
    <w:tmpl w:val="E10E9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5"/>
    <w:rsid w:val="000216CB"/>
    <w:rsid w:val="0002320C"/>
    <w:rsid w:val="000506C9"/>
    <w:rsid w:val="00071FDC"/>
    <w:rsid w:val="000C4A03"/>
    <w:rsid w:val="000D27B6"/>
    <w:rsid w:val="000D2DB6"/>
    <w:rsid w:val="000E2853"/>
    <w:rsid w:val="00116F8F"/>
    <w:rsid w:val="00125C3A"/>
    <w:rsid w:val="001540E6"/>
    <w:rsid w:val="001663DE"/>
    <w:rsid w:val="00193D0E"/>
    <w:rsid w:val="001B4F78"/>
    <w:rsid w:val="001D497F"/>
    <w:rsid w:val="001F1617"/>
    <w:rsid w:val="001F3D30"/>
    <w:rsid w:val="00200EF0"/>
    <w:rsid w:val="00227278"/>
    <w:rsid w:val="00233BD7"/>
    <w:rsid w:val="00274187"/>
    <w:rsid w:val="002A1FE1"/>
    <w:rsid w:val="002B0527"/>
    <w:rsid w:val="002B2F68"/>
    <w:rsid w:val="002D1D6D"/>
    <w:rsid w:val="00331443"/>
    <w:rsid w:val="00341B09"/>
    <w:rsid w:val="0034544C"/>
    <w:rsid w:val="003614A4"/>
    <w:rsid w:val="00373CE7"/>
    <w:rsid w:val="003A6C64"/>
    <w:rsid w:val="003D377B"/>
    <w:rsid w:val="00417F85"/>
    <w:rsid w:val="0042609D"/>
    <w:rsid w:val="004A16CF"/>
    <w:rsid w:val="004B088F"/>
    <w:rsid w:val="004B2855"/>
    <w:rsid w:val="004B60F1"/>
    <w:rsid w:val="004D7681"/>
    <w:rsid w:val="004E5130"/>
    <w:rsid w:val="005165BF"/>
    <w:rsid w:val="0054604A"/>
    <w:rsid w:val="0055540E"/>
    <w:rsid w:val="005943C2"/>
    <w:rsid w:val="005C1072"/>
    <w:rsid w:val="005E1593"/>
    <w:rsid w:val="005F487B"/>
    <w:rsid w:val="00602A40"/>
    <w:rsid w:val="006419CA"/>
    <w:rsid w:val="006420E8"/>
    <w:rsid w:val="00663704"/>
    <w:rsid w:val="006952C2"/>
    <w:rsid w:val="006A233C"/>
    <w:rsid w:val="006B13FC"/>
    <w:rsid w:val="00743E89"/>
    <w:rsid w:val="00746E77"/>
    <w:rsid w:val="00751744"/>
    <w:rsid w:val="007527EB"/>
    <w:rsid w:val="00753A28"/>
    <w:rsid w:val="007A054B"/>
    <w:rsid w:val="007D5316"/>
    <w:rsid w:val="00802332"/>
    <w:rsid w:val="0080758F"/>
    <w:rsid w:val="00812016"/>
    <w:rsid w:val="00820DA5"/>
    <w:rsid w:val="00842903"/>
    <w:rsid w:val="008550CF"/>
    <w:rsid w:val="008675C6"/>
    <w:rsid w:val="00871E89"/>
    <w:rsid w:val="008843C9"/>
    <w:rsid w:val="008A161F"/>
    <w:rsid w:val="0090753C"/>
    <w:rsid w:val="00930C23"/>
    <w:rsid w:val="009564FF"/>
    <w:rsid w:val="009657FB"/>
    <w:rsid w:val="0098729D"/>
    <w:rsid w:val="009A3302"/>
    <w:rsid w:val="009A62F9"/>
    <w:rsid w:val="009B4853"/>
    <w:rsid w:val="009C6310"/>
    <w:rsid w:val="00A22321"/>
    <w:rsid w:val="00A26DC5"/>
    <w:rsid w:val="00A70FB4"/>
    <w:rsid w:val="00AC4F9F"/>
    <w:rsid w:val="00AD3265"/>
    <w:rsid w:val="00AD5FC4"/>
    <w:rsid w:val="00AE1992"/>
    <w:rsid w:val="00AF15FC"/>
    <w:rsid w:val="00B438EC"/>
    <w:rsid w:val="00B45695"/>
    <w:rsid w:val="00B46AD4"/>
    <w:rsid w:val="00B7082F"/>
    <w:rsid w:val="00C023C6"/>
    <w:rsid w:val="00C0414B"/>
    <w:rsid w:val="00C30675"/>
    <w:rsid w:val="00C52528"/>
    <w:rsid w:val="00C93648"/>
    <w:rsid w:val="00C94EAE"/>
    <w:rsid w:val="00C96CF6"/>
    <w:rsid w:val="00CA0341"/>
    <w:rsid w:val="00CC10B7"/>
    <w:rsid w:val="00CC26F7"/>
    <w:rsid w:val="00CE2B3B"/>
    <w:rsid w:val="00CF7788"/>
    <w:rsid w:val="00D37957"/>
    <w:rsid w:val="00D477B4"/>
    <w:rsid w:val="00D90B92"/>
    <w:rsid w:val="00DC10A8"/>
    <w:rsid w:val="00DE3FFA"/>
    <w:rsid w:val="00DF4B8B"/>
    <w:rsid w:val="00E1746E"/>
    <w:rsid w:val="00E344B3"/>
    <w:rsid w:val="00E34C15"/>
    <w:rsid w:val="00E60353"/>
    <w:rsid w:val="00E77394"/>
    <w:rsid w:val="00EB1178"/>
    <w:rsid w:val="00ED4566"/>
    <w:rsid w:val="00EE78B3"/>
    <w:rsid w:val="00EF377D"/>
    <w:rsid w:val="00F029DD"/>
    <w:rsid w:val="00F33625"/>
    <w:rsid w:val="00F75243"/>
    <w:rsid w:val="00FA23B4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A26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550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Spacing">
    <w:name w:val="No Spacing"/>
    <w:uiPriority w:val="1"/>
    <w:qFormat/>
    <w:rsid w:val="008550CF"/>
    <w:pPr>
      <w:spacing w:after="0" w:line="240" w:lineRule="auto"/>
    </w:pPr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A26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550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Spacing">
    <w:name w:val="No Spacing"/>
    <w:uiPriority w:val="1"/>
    <w:qFormat/>
    <w:rsid w:val="008550CF"/>
    <w:pPr>
      <w:spacing w:after="0" w:line="240" w:lineRule="auto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B8202-6C67-444C-BC2E-AD8D6C960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624</TotalTime>
  <Pages>8</Pages>
  <Words>702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 qualidade</vt:lpstr>
      <vt:lpstr>Nome do Projeto</vt:lpstr>
    </vt:vector>
  </TitlesOfParts>
  <Company>PMO Escritório de Projetos</Company>
  <LinksUpToDate>false</LinksUpToDate>
  <CharactersWithSpaces>4491</CharactersWithSpaces>
  <SharedDoc>false</SharedDoc>
  <HyperlinkBase>http://escritoriodeprojetos.com.br/SharedFiles/Download.aspx?pageid=18&amp;mid=24&amp;fileid=21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cp:lastModifiedBy>Wagner Santos</cp:lastModifiedBy>
  <cp:revision>20</cp:revision>
  <dcterms:created xsi:type="dcterms:W3CDTF">2011-09-20T13:43:00Z</dcterms:created>
  <dcterms:modified xsi:type="dcterms:W3CDTF">2013-01-09T12:19:00Z</dcterms:modified>
</cp:coreProperties>
</file>