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28" w:rsidRPr="00751744" w:rsidRDefault="00C52528" w:rsidP="003D377B"/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751744" w:rsidRPr="00C96CF6" w:rsidRDefault="00751744" w:rsidP="00C96CF6">
      <w:pPr>
        <w:pStyle w:val="Ttulo1"/>
        <w:jc w:val="center"/>
        <w:rPr>
          <w:color w:val="auto"/>
          <w:sz w:val="40"/>
        </w:rPr>
      </w:pPr>
      <w:r w:rsidRPr="00C96CF6">
        <w:rPr>
          <w:color w:val="auto"/>
          <w:sz w:val="40"/>
        </w:rPr>
        <w:t xml:space="preserve">Plano de Gerenciamento de </w:t>
      </w:r>
      <w:r w:rsidR="0022589D">
        <w:rPr>
          <w:color w:val="auto"/>
          <w:sz w:val="40"/>
        </w:rPr>
        <w:t>Escopo</w:t>
      </w:r>
    </w:p>
    <w:p w:rsidR="00751744" w:rsidRPr="00751744" w:rsidRDefault="00751744" w:rsidP="003D377B"/>
    <w:p w:rsidR="0055540E" w:rsidRPr="00751744" w:rsidRDefault="0055540E" w:rsidP="003D377B"/>
    <w:p w:rsidR="00A26DC5" w:rsidRPr="00751744" w:rsidRDefault="00A26DC5" w:rsidP="00A26DC5">
      <w:pPr>
        <w:rPr>
          <w:rFonts w:cs="Arial"/>
        </w:rPr>
      </w:pPr>
    </w:p>
    <w:p w:rsidR="00A26DC5" w:rsidRPr="00751744" w:rsidRDefault="00A26DC5" w:rsidP="00A26DC5"/>
    <w:p w:rsidR="00A26DC5" w:rsidRPr="00751744" w:rsidRDefault="00A26DC5" w:rsidP="005F487B">
      <w:pPr>
        <w:pStyle w:val="Ttulo3"/>
        <w:rPr>
          <w:color w:val="auto"/>
        </w:rPr>
        <w:sectPr w:rsidR="00A26DC5" w:rsidRPr="00751744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2589D" w:rsidRPr="0022589D" w:rsidRDefault="0022589D" w:rsidP="0022589D">
      <w:pPr>
        <w:pStyle w:val="Ttulo1"/>
        <w:numPr>
          <w:ilvl w:val="0"/>
          <w:numId w:val="1"/>
        </w:numPr>
        <w:ind w:left="0" w:firstLine="0"/>
        <w:rPr>
          <w:rFonts w:ascii="Arial" w:hAnsi="Arial" w:cs="Arial"/>
          <w:color w:val="auto"/>
          <w:sz w:val="24"/>
          <w:u w:val="none"/>
        </w:rPr>
      </w:pPr>
      <w:r w:rsidRPr="0022589D">
        <w:rPr>
          <w:rFonts w:ascii="Arial" w:hAnsi="Arial" w:cs="Arial"/>
          <w:color w:val="auto"/>
          <w:sz w:val="24"/>
          <w:u w:val="none"/>
        </w:rPr>
        <w:lastRenderedPageBreak/>
        <w:t>EAP – Estrutura Analítica de Projeto</w:t>
      </w:r>
    </w:p>
    <w:p w:rsidR="0022589D" w:rsidRDefault="0022589D" w:rsidP="0022589D"/>
    <w:p w:rsidR="0022589D" w:rsidRDefault="0022589D" w:rsidP="0022589D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389A59B" wp14:editId="42A2F21E">
            <wp:simplePos x="0" y="0"/>
            <wp:positionH relativeFrom="column">
              <wp:posOffset>34290</wp:posOffset>
            </wp:positionH>
            <wp:positionV relativeFrom="paragraph">
              <wp:posOffset>60325</wp:posOffset>
            </wp:positionV>
            <wp:extent cx="5400040" cy="1635760"/>
            <wp:effectExtent l="0" t="0" r="0" b="254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A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89D" w:rsidRDefault="0022589D" w:rsidP="0022589D"/>
    <w:p w:rsidR="0022589D" w:rsidRPr="0022589D" w:rsidRDefault="0022589D" w:rsidP="0022589D"/>
    <w:p w:rsidR="0022589D" w:rsidRDefault="0022589D" w:rsidP="0022589D"/>
    <w:p w:rsidR="0022589D" w:rsidRDefault="0022589D" w:rsidP="0022589D"/>
    <w:p w:rsidR="0022589D" w:rsidRDefault="0022589D" w:rsidP="0022589D"/>
    <w:p w:rsidR="0022589D" w:rsidRDefault="0022589D" w:rsidP="0022589D"/>
    <w:p w:rsidR="0022589D" w:rsidRDefault="0022589D" w:rsidP="0022589D"/>
    <w:p w:rsidR="0022589D" w:rsidRDefault="0022589D" w:rsidP="0022589D"/>
    <w:p w:rsidR="0022589D" w:rsidRDefault="0022589D" w:rsidP="0022589D"/>
    <w:p w:rsidR="0022589D" w:rsidRPr="0022589D" w:rsidRDefault="0022589D" w:rsidP="0022589D"/>
    <w:p w:rsidR="0022589D" w:rsidRDefault="0022589D" w:rsidP="0022589D"/>
    <w:p w:rsidR="0022589D" w:rsidRPr="0022589D" w:rsidRDefault="0022589D" w:rsidP="0022589D">
      <w:pPr>
        <w:ind w:left="708"/>
      </w:pPr>
    </w:p>
    <w:p w:rsidR="0022589D" w:rsidRDefault="0022589D" w:rsidP="0022589D">
      <w:pPr>
        <w:pStyle w:val="Ttulo1"/>
        <w:numPr>
          <w:ilvl w:val="0"/>
          <w:numId w:val="1"/>
        </w:numPr>
        <w:ind w:left="0" w:firstLine="0"/>
        <w:rPr>
          <w:rFonts w:ascii="Arial" w:hAnsi="Arial" w:cs="Arial"/>
          <w:color w:val="auto"/>
          <w:sz w:val="24"/>
          <w:szCs w:val="24"/>
          <w:u w:val="none"/>
        </w:rPr>
      </w:pPr>
      <w:r w:rsidRPr="0022589D">
        <w:rPr>
          <w:rFonts w:ascii="Arial" w:hAnsi="Arial" w:cs="Arial"/>
          <w:color w:val="auto"/>
          <w:sz w:val="24"/>
          <w:szCs w:val="24"/>
          <w:u w:val="none"/>
        </w:rPr>
        <w:t>Descrição das Atividades de Trabalho</w:t>
      </w:r>
    </w:p>
    <w:p w:rsidR="0022589D" w:rsidRDefault="0022589D" w:rsidP="0022589D"/>
    <w:p w:rsidR="0022589D" w:rsidRPr="0022589D" w:rsidRDefault="0022589D" w:rsidP="0022589D"/>
    <w:p w:rsidR="0022589D" w:rsidRPr="0022589D" w:rsidRDefault="0022589D" w:rsidP="0022589D">
      <w:pPr>
        <w:pStyle w:val="PargrafodaLista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22589D" w:rsidRPr="0022589D" w:rsidRDefault="0022589D" w:rsidP="0022589D">
      <w:pPr>
        <w:pStyle w:val="Legenda"/>
        <w:keepNext/>
        <w:jc w:val="center"/>
        <w:rPr>
          <w:color w:val="auto"/>
        </w:rPr>
      </w:pPr>
      <w:r w:rsidRPr="0022589D">
        <w:rPr>
          <w:color w:val="auto"/>
        </w:rPr>
        <w:t xml:space="preserve">Tabela </w:t>
      </w:r>
      <w:r w:rsidRPr="0022589D">
        <w:rPr>
          <w:color w:val="auto"/>
        </w:rPr>
        <w:fldChar w:fldCharType="begin"/>
      </w:r>
      <w:r w:rsidRPr="0022589D">
        <w:rPr>
          <w:color w:val="auto"/>
        </w:rPr>
        <w:instrText xml:space="preserve"> SEQ Tabela \* ARABIC </w:instrText>
      </w:r>
      <w:r w:rsidRPr="0022589D">
        <w:rPr>
          <w:color w:val="auto"/>
        </w:rPr>
        <w:fldChar w:fldCharType="separate"/>
      </w:r>
      <w:r w:rsidRPr="0022589D">
        <w:rPr>
          <w:noProof/>
          <w:color w:val="auto"/>
        </w:rPr>
        <w:t>1</w:t>
      </w:r>
      <w:r w:rsidRPr="0022589D">
        <w:rPr>
          <w:color w:val="auto"/>
        </w:rPr>
        <w:fldChar w:fldCharType="end"/>
      </w:r>
      <w:r w:rsidRPr="0022589D">
        <w:rPr>
          <w:color w:val="auto"/>
        </w:rPr>
        <w:t xml:space="preserve"> - Descrição dos Produtos de Trabalho Levantados na EAP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309"/>
      </w:tblGrid>
      <w:tr w:rsidR="0022589D" w:rsidRPr="0022589D" w:rsidTr="002258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89D" w:rsidRPr="0022589D" w:rsidRDefault="0022589D" w:rsidP="0022589D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589D">
              <w:rPr>
                <w:rFonts w:eastAsia="Times New Roman" w:cs="Arial"/>
                <w:b/>
                <w:bCs/>
                <w:color w:val="000000"/>
                <w:sz w:val="23"/>
                <w:szCs w:val="23"/>
                <w:lang w:eastAsia="pt-BR"/>
              </w:rPr>
              <w:t>Pacote de Trabalho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89D" w:rsidRPr="0022589D" w:rsidRDefault="0022589D" w:rsidP="0022589D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589D">
              <w:rPr>
                <w:rFonts w:eastAsia="Times New Roman" w:cs="Arial"/>
                <w:b/>
                <w:bCs/>
                <w:color w:val="000000"/>
                <w:sz w:val="23"/>
                <w:szCs w:val="23"/>
                <w:lang w:eastAsia="pt-BR"/>
              </w:rPr>
              <w:t>Descrição do Pacote de Trabalho</w:t>
            </w:r>
          </w:p>
        </w:tc>
      </w:tr>
      <w:tr w:rsidR="0022589D" w:rsidRPr="0022589D" w:rsidTr="002258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89D" w:rsidRPr="0022589D" w:rsidRDefault="0022589D" w:rsidP="0022589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589D"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t>Abertura do Projeto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89D" w:rsidRPr="0022589D" w:rsidRDefault="0022589D" w:rsidP="0022589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589D"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t xml:space="preserve">Artefatos relacionados </w:t>
            </w:r>
            <w:proofErr w:type="gramStart"/>
            <w:r w:rsidRPr="0022589D"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t>a</w:t>
            </w:r>
            <w:proofErr w:type="gramEnd"/>
            <w:r w:rsidRPr="0022589D"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t xml:space="preserve"> abertura do projeto (Project Charter) que trazem informações gerais sobre o projeto juntamente com estimativas (custo e prazo) iniciais do projeto.</w:t>
            </w:r>
          </w:p>
        </w:tc>
      </w:tr>
      <w:tr w:rsidR="0022589D" w:rsidRPr="0022589D" w:rsidTr="002258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89D" w:rsidRPr="0022589D" w:rsidRDefault="0022589D" w:rsidP="0022589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589D"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t>Visão do Projeto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89D" w:rsidRPr="0022589D" w:rsidRDefault="0022589D" w:rsidP="0022589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589D"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t xml:space="preserve">Artefatos relacionados </w:t>
            </w:r>
            <w:proofErr w:type="gramStart"/>
            <w:r w:rsidRPr="0022589D"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t>a</w:t>
            </w:r>
            <w:proofErr w:type="gramEnd"/>
            <w:r w:rsidRPr="0022589D"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t xml:space="preserve"> abertura do projeto (Documento Visão) com o objetivo de estabelecer os objetivos, problemas, usuários e visão geral do sistema.</w:t>
            </w:r>
          </w:p>
        </w:tc>
      </w:tr>
      <w:tr w:rsidR="0022589D" w:rsidRPr="0022589D" w:rsidTr="002258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89D" w:rsidRPr="0022589D" w:rsidRDefault="0022589D" w:rsidP="0022589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589D"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t>Acompanhamento do Projeto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89D" w:rsidRPr="0022589D" w:rsidRDefault="0022589D" w:rsidP="0022589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589D"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t>Artefatos relacionados ao planejamento do projeto (Plano de Projeto) que estabelecem informações de escopo, risco, custo, qualidade (Processo e Produto), cronograma, integração e recursos humanos.</w:t>
            </w:r>
          </w:p>
        </w:tc>
      </w:tr>
      <w:tr w:rsidR="0022589D" w:rsidRPr="0022589D" w:rsidTr="002258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89D" w:rsidRPr="0022589D" w:rsidRDefault="0022589D" w:rsidP="0022589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589D"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t xml:space="preserve">Arquitetura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89D" w:rsidRPr="0022589D" w:rsidRDefault="0022589D" w:rsidP="0022589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589D"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t xml:space="preserve">Artefatos relacionados à arquitetura de software, que envolvem o documento da arquitetura e a </w:t>
            </w:r>
            <w:proofErr w:type="gramStart"/>
            <w:r w:rsidRPr="0022589D"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t>implementação</w:t>
            </w:r>
            <w:proofErr w:type="gramEnd"/>
            <w:r w:rsidRPr="0022589D"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t xml:space="preserve"> da arquitetura.</w:t>
            </w:r>
          </w:p>
        </w:tc>
      </w:tr>
      <w:tr w:rsidR="0022589D" w:rsidRPr="0022589D" w:rsidTr="002258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89D" w:rsidRPr="0022589D" w:rsidRDefault="0022589D" w:rsidP="0022589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589D"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t>Requisitos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89D" w:rsidRPr="0022589D" w:rsidRDefault="0022589D" w:rsidP="0022589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589D"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t>Artefatos que tem como objetivo estabelecer os requisitos do sistema (Requisitos Funcionais, Regras de Negócio e Casos de Uso).</w:t>
            </w:r>
          </w:p>
        </w:tc>
      </w:tr>
      <w:tr w:rsidR="0022589D" w:rsidRPr="0022589D" w:rsidTr="002258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89D" w:rsidRPr="0022589D" w:rsidRDefault="0022589D" w:rsidP="0022589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589D"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t>Processo de Desenvolvimento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89D" w:rsidRPr="0022589D" w:rsidRDefault="0022589D" w:rsidP="0022589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589D"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t xml:space="preserve">Definição do processo a </w:t>
            </w:r>
            <w:proofErr w:type="gramStart"/>
            <w:r w:rsidRPr="0022589D"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t>ser</w:t>
            </w:r>
            <w:proofErr w:type="gramEnd"/>
            <w:r w:rsidRPr="0022589D"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t xml:space="preserve"> utilizado no desenvolvimento do projeto, que deve apresentar o ciclo de vida do projeto, as atividades a serem desenvolvidas, papéis, entradas e saída das atividades, assim como os passos de cada atividade.</w:t>
            </w:r>
          </w:p>
        </w:tc>
      </w:tr>
      <w:tr w:rsidR="0022589D" w:rsidRPr="0022589D" w:rsidTr="002258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89D" w:rsidRPr="0022589D" w:rsidRDefault="0022589D" w:rsidP="0022589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589D"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t>Módulo de Cadastro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89D" w:rsidRPr="0022589D" w:rsidRDefault="0022589D" w:rsidP="0022589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589D"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t>Módulo que possui o componente de cadastros do sistema.</w:t>
            </w:r>
          </w:p>
        </w:tc>
      </w:tr>
      <w:tr w:rsidR="0022589D" w:rsidRPr="0022589D" w:rsidTr="002258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89D" w:rsidRPr="0022589D" w:rsidRDefault="0022589D" w:rsidP="0022589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589D"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t xml:space="preserve">Módulo de </w:t>
            </w:r>
            <w:r w:rsidRPr="0022589D"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lastRenderedPageBreak/>
              <w:t>Gerenciamento de Aula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89D" w:rsidRPr="0022589D" w:rsidRDefault="0022589D" w:rsidP="0022589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589D"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lastRenderedPageBreak/>
              <w:t xml:space="preserve">Módulo que possui o componente de gerenciamento de </w:t>
            </w:r>
            <w:r w:rsidRPr="0022589D"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lastRenderedPageBreak/>
              <w:t>aula do sistema.</w:t>
            </w:r>
          </w:p>
        </w:tc>
      </w:tr>
      <w:tr w:rsidR="0022589D" w:rsidRPr="0022589D" w:rsidTr="002258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89D" w:rsidRPr="0022589D" w:rsidRDefault="0022589D" w:rsidP="0022589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589D"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lastRenderedPageBreak/>
              <w:t>Módulo de Acesso ao Usuário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89D" w:rsidRPr="0022589D" w:rsidRDefault="0022589D" w:rsidP="0022589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589D"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t>Módulo que possui o componente de acesso ao usuário.</w:t>
            </w:r>
          </w:p>
        </w:tc>
      </w:tr>
    </w:tbl>
    <w:p w:rsidR="0022589D" w:rsidRDefault="0022589D" w:rsidP="0022589D">
      <w:pPr>
        <w:ind w:left="708"/>
      </w:pPr>
    </w:p>
    <w:p w:rsidR="00751744" w:rsidRDefault="0022589D" w:rsidP="0022589D">
      <w:pPr>
        <w:pStyle w:val="Ttulo1"/>
        <w:numPr>
          <w:ilvl w:val="0"/>
          <w:numId w:val="1"/>
        </w:numPr>
        <w:ind w:left="0" w:firstLine="0"/>
        <w:rPr>
          <w:rFonts w:ascii="Arial" w:hAnsi="Arial" w:cs="Arial"/>
          <w:color w:val="auto"/>
          <w:sz w:val="24"/>
          <w:szCs w:val="24"/>
          <w:u w:val="none"/>
        </w:rPr>
      </w:pPr>
      <w:r w:rsidRPr="0022589D">
        <w:rPr>
          <w:rFonts w:ascii="Arial" w:hAnsi="Arial" w:cs="Arial"/>
          <w:color w:val="auto"/>
          <w:sz w:val="24"/>
          <w:szCs w:val="24"/>
          <w:u w:val="none"/>
        </w:rPr>
        <w:t>Plano de Gerenciamento de Escopo</w:t>
      </w:r>
    </w:p>
    <w:p w:rsidR="0022589D" w:rsidRDefault="0022589D" w:rsidP="0022589D"/>
    <w:p w:rsidR="0022589D" w:rsidRPr="0022589D" w:rsidRDefault="0022589D" w:rsidP="0022589D">
      <w:pPr>
        <w:ind w:firstLine="708"/>
      </w:pPr>
      <w:r>
        <w:t>Vide documentos de Project charter e Visão do Projeto para visualizar objetivos, limites e requisitos do software.</w:t>
      </w:r>
      <w:bookmarkStart w:id="0" w:name="_GoBack"/>
      <w:bookmarkEnd w:id="0"/>
    </w:p>
    <w:sectPr w:rsidR="0022589D" w:rsidRPr="0022589D" w:rsidSect="00225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348" w:rsidRDefault="00202348" w:rsidP="005E1593">
      <w:r>
        <w:separator/>
      </w:r>
    </w:p>
  </w:endnote>
  <w:endnote w:type="continuationSeparator" w:id="0">
    <w:p w:rsidR="00202348" w:rsidRDefault="00202348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E60353" w:rsidRPr="006419CA" w:rsidTr="00EF377D">
      <w:trPr>
        <w:jc w:val="center"/>
      </w:trPr>
      <w:tc>
        <w:tcPr>
          <w:tcW w:w="5301" w:type="dxa"/>
          <w:vAlign w:val="center"/>
        </w:tcPr>
        <w:p w:rsidR="00E60353" w:rsidRPr="006419CA" w:rsidRDefault="00E60353" w:rsidP="00EF377D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E60353" w:rsidRPr="006419CA" w:rsidRDefault="00E60353" w:rsidP="00EF377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E60353" w:rsidRPr="006419CA" w:rsidRDefault="00E60353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348" w:rsidRDefault="00202348" w:rsidP="005E1593">
      <w:r>
        <w:separator/>
      </w:r>
    </w:p>
  </w:footnote>
  <w:footnote w:type="continuationSeparator" w:id="0">
    <w:p w:rsidR="00202348" w:rsidRDefault="00202348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9DD" w:rsidRDefault="00F029DD" w:rsidP="00F029DD">
    <w:pPr>
      <w:pStyle w:val="Cabealho"/>
    </w:pPr>
    <w:r>
      <w:rPr>
        <w:i/>
        <w:noProof/>
        <w:color w:val="17365D"/>
        <w:lang w:eastAsia="pt-BR"/>
      </w:rPr>
      <w:tab/>
    </w:r>
    <w:r>
      <w:rPr>
        <w:noProof/>
        <w:lang w:eastAsia="pt-BR"/>
      </w:rPr>
      <w:drawing>
        <wp:anchor distT="0" distB="0" distL="114935" distR="114935" simplePos="0" relativeHeight="251660288" behindDoc="0" locked="0" layoutInCell="1" allowOverlap="1" wp14:anchorId="59EF8262" wp14:editId="5469E0F6">
          <wp:simplePos x="0" y="0"/>
          <wp:positionH relativeFrom="column">
            <wp:posOffset>3686175</wp:posOffset>
          </wp:positionH>
          <wp:positionV relativeFrom="paragraph">
            <wp:posOffset>-142240</wp:posOffset>
          </wp:positionV>
          <wp:extent cx="2233295" cy="550545"/>
          <wp:effectExtent l="0" t="0" r="0" b="1905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3295" cy="55054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CE824C4" wp14:editId="70D76684">
          <wp:simplePos x="0" y="0"/>
          <wp:positionH relativeFrom="column">
            <wp:posOffset>82550</wp:posOffset>
          </wp:positionH>
          <wp:positionV relativeFrom="paragraph">
            <wp:posOffset>-20955</wp:posOffset>
          </wp:positionV>
          <wp:extent cx="2742565" cy="387985"/>
          <wp:effectExtent l="0" t="0" r="635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2565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029DD" w:rsidRDefault="00F029DD" w:rsidP="00F029DD">
    <w:pPr>
      <w:pStyle w:val="Cabealho"/>
    </w:pPr>
  </w:p>
  <w:p w:rsidR="00E60353" w:rsidRPr="00F029DD" w:rsidRDefault="00E60353" w:rsidP="00F029D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A5223"/>
    <w:multiLevelType w:val="multilevel"/>
    <w:tmpl w:val="E10E9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C5"/>
    <w:rsid w:val="000216CB"/>
    <w:rsid w:val="0002320C"/>
    <w:rsid w:val="000506C9"/>
    <w:rsid w:val="00071FDC"/>
    <w:rsid w:val="000C4A03"/>
    <w:rsid w:val="000D27B6"/>
    <w:rsid w:val="000D2DB6"/>
    <w:rsid w:val="000E2853"/>
    <w:rsid w:val="00116F8F"/>
    <w:rsid w:val="00125C3A"/>
    <w:rsid w:val="001540E6"/>
    <w:rsid w:val="001663DE"/>
    <w:rsid w:val="00193D0E"/>
    <w:rsid w:val="001B4F78"/>
    <w:rsid w:val="001D497F"/>
    <w:rsid w:val="001F1617"/>
    <w:rsid w:val="001F3D30"/>
    <w:rsid w:val="00200EF0"/>
    <w:rsid w:val="00202348"/>
    <w:rsid w:val="0022589D"/>
    <w:rsid w:val="00227278"/>
    <w:rsid w:val="00274187"/>
    <w:rsid w:val="002A1FE1"/>
    <w:rsid w:val="002B0527"/>
    <w:rsid w:val="002B2F68"/>
    <w:rsid w:val="002D1D6D"/>
    <w:rsid w:val="00331443"/>
    <w:rsid w:val="00341B09"/>
    <w:rsid w:val="0034544C"/>
    <w:rsid w:val="003614A4"/>
    <w:rsid w:val="00373CE7"/>
    <w:rsid w:val="003A6C64"/>
    <w:rsid w:val="003D377B"/>
    <w:rsid w:val="00417F85"/>
    <w:rsid w:val="0042609D"/>
    <w:rsid w:val="004A16CF"/>
    <w:rsid w:val="004B088F"/>
    <w:rsid w:val="004B2855"/>
    <w:rsid w:val="004B60F1"/>
    <w:rsid w:val="004E5130"/>
    <w:rsid w:val="005165BF"/>
    <w:rsid w:val="0054604A"/>
    <w:rsid w:val="0055540E"/>
    <w:rsid w:val="005943C2"/>
    <w:rsid w:val="005C1072"/>
    <w:rsid w:val="005E1593"/>
    <w:rsid w:val="005F487B"/>
    <w:rsid w:val="00602A40"/>
    <w:rsid w:val="006419CA"/>
    <w:rsid w:val="006420E8"/>
    <w:rsid w:val="00663704"/>
    <w:rsid w:val="006952C2"/>
    <w:rsid w:val="006A233C"/>
    <w:rsid w:val="006B13FC"/>
    <w:rsid w:val="00743E89"/>
    <w:rsid w:val="00746E77"/>
    <w:rsid w:val="00751744"/>
    <w:rsid w:val="00753A28"/>
    <w:rsid w:val="007A054B"/>
    <w:rsid w:val="007D5316"/>
    <w:rsid w:val="00802332"/>
    <w:rsid w:val="0080758F"/>
    <w:rsid w:val="00812016"/>
    <w:rsid w:val="00820DA5"/>
    <w:rsid w:val="00842903"/>
    <w:rsid w:val="008675C6"/>
    <w:rsid w:val="00871E89"/>
    <w:rsid w:val="008843C9"/>
    <w:rsid w:val="008A161F"/>
    <w:rsid w:val="0090753C"/>
    <w:rsid w:val="00930C23"/>
    <w:rsid w:val="009564FF"/>
    <w:rsid w:val="009657FB"/>
    <w:rsid w:val="0098729D"/>
    <w:rsid w:val="009A3302"/>
    <w:rsid w:val="009A62F9"/>
    <w:rsid w:val="009B4853"/>
    <w:rsid w:val="009C6310"/>
    <w:rsid w:val="00A22321"/>
    <w:rsid w:val="00A26DC5"/>
    <w:rsid w:val="00A70FB4"/>
    <w:rsid w:val="00AC4F9F"/>
    <w:rsid w:val="00AD3265"/>
    <w:rsid w:val="00AD5FC4"/>
    <w:rsid w:val="00AE1992"/>
    <w:rsid w:val="00AF15FC"/>
    <w:rsid w:val="00B438EC"/>
    <w:rsid w:val="00B45695"/>
    <w:rsid w:val="00B46AD4"/>
    <w:rsid w:val="00B7082F"/>
    <w:rsid w:val="00C023C6"/>
    <w:rsid w:val="00C0414B"/>
    <w:rsid w:val="00C30675"/>
    <w:rsid w:val="00C52528"/>
    <w:rsid w:val="00C93648"/>
    <w:rsid w:val="00C94EAE"/>
    <w:rsid w:val="00C96CF6"/>
    <w:rsid w:val="00CA0341"/>
    <w:rsid w:val="00CC10B7"/>
    <w:rsid w:val="00CE2B3B"/>
    <w:rsid w:val="00CF7788"/>
    <w:rsid w:val="00D37957"/>
    <w:rsid w:val="00D477B4"/>
    <w:rsid w:val="00D90B92"/>
    <w:rsid w:val="00DC10A8"/>
    <w:rsid w:val="00DE3FFA"/>
    <w:rsid w:val="00DF4B8B"/>
    <w:rsid w:val="00E1746E"/>
    <w:rsid w:val="00E344B3"/>
    <w:rsid w:val="00E34C15"/>
    <w:rsid w:val="00E60353"/>
    <w:rsid w:val="00E77394"/>
    <w:rsid w:val="00ED4566"/>
    <w:rsid w:val="00EE78B3"/>
    <w:rsid w:val="00EF377D"/>
    <w:rsid w:val="00F029DD"/>
    <w:rsid w:val="00F33625"/>
    <w:rsid w:val="00F75243"/>
    <w:rsid w:val="00FA23B4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A26DC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51744"/>
    <w:pPr>
      <w:keepNext/>
      <w:keepLines/>
      <w:numPr>
        <w:ilvl w:val="1"/>
        <w:numId w:val="1"/>
      </w:numPr>
      <w:tabs>
        <w:tab w:val="left" w:pos="851"/>
      </w:tabs>
      <w:spacing w:before="200"/>
      <w:outlineLvl w:val="1"/>
    </w:pPr>
    <w:rPr>
      <w:rFonts w:asciiTheme="majorHAnsi" w:eastAsiaTheme="majorEastAsia" w:hAnsiTheme="majorHAnsi" w:cstheme="majorBidi"/>
      <w:b/>
      <w:bCs/>
      <w:sz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7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751744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A26DC5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PargrafodaLista">
    <w:name w:val="List Paragraph"/>
    <w:basedOn w:val="Normal"/>
    <w:uiPriority w:val="34"/>
    <w:qFormat/>
    <w:rsid w:val="00F029D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25C3A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2258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A26DC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51744"/>
    <w:pPr>
      <w:keepNext/>
      <w:keepLines/>
      <w:numPr>
        <w:ilvl w:val="1"/>
        <w:numId w:val="1"/>
      </w:numPr>
      <w:tabs>
        <w:tab w:val="left" w:pos="851"/>
      </w:tabs>
      <w:spacing w:before="200"/>
      <w:outlineLvl w:val="1"/>
    </w:pPr>
    <w:rPr>
      <w:rFonts w:asciiTheme="majorHAnsi" w:eastAsiaTheme="majorEastAsia" w:hAnsiTheme="majorHAnsi" w:cstheme="majorBidi"/>
      <w:b/>
      <w:bCs/>
      <w:sz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7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751744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A26DC5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PargrafodaLista">
    <w:name w:val="List Paragraph"/>
    <w:basedOn w:val="Normal"/>
    <w:uiPriority w:val="34"/>
    <w:qFormat/>
    <w:rsid w:val="00F029D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25C3A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2258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AAADD-AB55-4BCB-B63B-6253C9D6C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605</TotalTime>
  <Pages>1</Pages>
  <Words>284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da qualidade</vt:lpstr>
      <vt:lpstr>Nome do Projeto</vt:lpstr>
    </vt:vector>
  </TitlesOfParts>
  <Company>PMO Escritório de Projetos</Company>
  <LinksUpToDate>false</LinksUpToDate>
  <CharactersWithSpaces>1820</CharactersWithSpaces>
  <SharedDoc>false</SharedDoc>
  <HyperlinkBase>http://escritoriodeprojetos.com.br/SharedFiles/Download.aspx?pageid=18&amp;mid=24&amp;fileid=21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 qualidade</dc:title>
  <dc:subject>Nome do Projeto</dc:subject>
  <dc:creator>eduardo@escritoriodeprojetos.com.br</dc:creator>
  <cp:keywords>Template Gerenciamento de Projetos, Plano de Qualidade</cp:keywords>
  <cp:lastModifiedBy>Matheus</cp:lastModifiedBy>
  <cp:revision>20</cp:revision>
  <dcterms:created xsi:type="dcterms:W3CDTF">2011-09-20T13:43:00Z</dcterms:created>
  <dcterms:modified xsi:type="dcterms:W3CDTF">2012-12-21T01:41:00Z</dcterms:modified>
</cp:coreProperties>
</file>